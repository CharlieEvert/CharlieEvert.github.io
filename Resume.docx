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FECE" w14:textId="0078425A" w:rsidR="00A42F80" w:rsidRPr="00A42F80" w:rsidRDefault="00F16BB1" w:rsidP="00A42F8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16BB1">
        <w:rPr>
          <w:noProof/>
          <w:sz w:val="52"/>
          <w:szCs w:val="21"/>
          <w:u w:val="double"/>
        </w:rPr>
        <w:drawing>
          <wp:anchor distT="0" distB="0" distL="114300" distR="114300" simplePos="0" relativeHeight="251659264" behindDoc="0" locked="0" layoutInCell="1" allowOverlap="1" wp14:anchorId="6AF6E3B1" wp14:editId="0DAAB7CC">
            <wp:simplePos x="0" y="0"/>
            <wp:positionH relativeFrom="column">
              <wp:posOffset>5148142</wp:posOffset>
            </wp:positionH>
            <wp:positionV relativeFrom="paragraph">
              <wp:posOffset>-229676</wp:posOffset>
            </wp:positionV>
            <wp:extent cx="1260695" cy="1255420"/>
            <wp:effectExtent l="63500" t="63500" r="60325" b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695" cy="1255420"/>
                    </a:xfrm>
                    <a:prstGeom prst="rect">
                      <a:avLst/>
                    </a:prstGeom>
                    <a:noFill/>
                    <a:ln w="9525" cmpd="thickThin">
                      <a:noFill/>
                    </a:ln>
                    <a:effectLst>
                      <a:glow rad="63500">
                        <a:schemeClr val="accent1">
                          <a:lumMod val="75000"/>
                        </a:schemeClr>
                      </a:glow>
                      <a:outerShdw sx="1000" sy="1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47DF8" w14:textId="40BFAA4E" w:rsidR="00816216" w:rsidRPr="008E5E8D" w:rsidRDefault="001E41E7" w:rsidP="00141A4C">
      <w:pPr>
        <w:pStyle w:val="Title"/>
        <w:rPr>
          <w:sz w:val="52"/>
          <w:szCs w:val="21"/>
          <w:u w:val="double"/>
        </w:rPr>
      </w:pPr>
      <w:r w:rsidRPr="00B3370E">
        <w:rPr>
          <w:sz w:val="48"/>
          <w:szCs w:val="20"/>
        </w:rPr>
        <w:t xml:space="preserve">Ralph Charles Evert </w:t>
      </w:r>
      <w:r w:rsidRPr="008E5E8D">
        <w:rPr>
          <w:sz w:val="48"/>
          <w:szCs w:val="20"/>
        </w:rPr>
        <w:t>IV</w:t>
      </w:r>
      <w:r w:rsidR="00683DEC" w:rsidRPr="008E5E8D">
        <w:rPr>
          <w:sz w:val="48"/>
          <w:szCs w:val="20"/>
        </w:rPr>
        <w:t xml:space="preserve">          </w:t>
      </w:r>
      <w:r w:rsidR="00F52CF2" w:rsidRPr="008E5E8D">
        <w:rPr>
          <w:sz w:val="48"/>
          <w:szCs w:val="20"/>
        </w:rPr>
        <w:t xml:space="preserve"> </w:t>
      </w:r>
      <w:r w:rsidR="00683DEC" w:rsidRPr="008E5E8D">
        <w:rPr>
          <w:sz w:val="48"/>
          <w:szCs w:val="20"/>
        </w:rPr>
        <w:t xml:space="preserve">       </w:t>
      </w:r>
      <w:r w:rsidR="00645CB1">
        <w:rPr>
          <w:sz w:val="48"/>
          <w:szCs w:val="20"/>
        </w:rPr>
        <w:t xml:space="preserve">   </w:t>
      </w:r>
      <w:r w:rsidR="00F52CF2" w:rsidRPr="008E5E8D">
        <w:rPr>
          <w:rFonts w:asciiTheme="minorHAnsi" w:hAnsiTheme="minorHAnsi"/>
          <w:color w:val="404040" w:themeColor="text1" w:themeTint="BF"/>
          <w:sz w:val="22"/>
        </w:rPr>
        <w:t>Portfolio</w:t>
      </w:r>
      <w:r w:rsidR="00683DEC" w:rsidRPr="008E5E8D">
        <w:rPr>
          <w:rFonts w:asciiTheme="minorHAnsi" w:hAnsiTheme="minorHAnsi"/>
          <w:color w:val="404040" w:themeColor="text1" w:themeTint="BF"/>
          <w:sz w:val="22"/>
        </w:rPr>
        <w:sym w:font="Wingdings" w:char="F0E0"/>
      </w:r>
      <w:r w:rsidR="00683DEC" w:rsidRPr="008E5E8D">
        <w:rPr>
          <w:color w:val="000000" w:themeColor="text1"/>
          <w:sz w:val="48"/>
          <w:szCs w:val="20"/>
        </w:rPr>
        <w:t xml:space="preserve"> </w:t>
      </w:r>
    </w:p>
    <w:p w14:paraId="3DD14CA4" w14:textId="7B9133E6" w:rsidR="00141A4C" w:rsidRDefault="008423E3" w:rsidP="00141A4C">
      <w:r>
        <w:t>Rosslyn, VA 22209</w:t>
      </w:r>
      <w:r w:rsidR="00645CB1">
        <w:t xml:space="preserve"> </w:t>
      </w:r>
      <w:r w:rsidR="00141A4C">
        <w:t>| </w:t>
      </w:r>
      <w:r w:rsidR="00182AA1">
        <w:t>(215)</w:t>
      </w:r>
      <w:r w:rsidR="00BA6168">
        <w:t xml:space="preserve"> </w:t>
      </w:r>
      <w:r w:rsidR="00182AA1">
        <w:t>416-1737</w:t>
      </w:r>
      <w:r w:rsidR="00141A4C">
        <w:t> | </w:t>
      </w:r>
      <w:r w:rsidR="00182AA1">
        <w:t>charlieevert@gmail.com</w:t>
      </w:r>
    </w:p>
    <w:p w14:paraId="2175F63D" w14:textId="0397049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B31D12719BD1F4B9DF5E6B3FB6F153D"/>
          </w:placeholder>
          <w:temporary/>
          <w:showingPlcHdr/>
          <w15:appearance w15:val="hidden"/>
        </w:sdtPr>
        <w:sdtContent>
          <w:r w:rsidR="009D5933" w:rsidRPr="00CC1C89">
            <w:rPr>
              <w:sz w:val="26"/>
              <w:szCs w:val="26"/>
            </w:rPr>
            <w:t>Objective</w:t>
          </w:r>
        </w:sdtContent>
      </w:sdt>
    </w:p>
    <w:p w14:paraId="457440A6" w14:textId="007382B8" w:rsidR="006270A9" w:rsidRDefault="00B370A4">
      <w:r w:rsidRPr="00B370A4">
        <w:t>Army Veteran</w:t>
      </w:r>
      <w:r w:rsidR="00D21347">
        <w:t xml:space="preserve">, </w:t>
      </w:r>
      <w:r w:rsidRPr="00B370A4">
        <w:t xml:space="preserve">MBA/MS </w:t>
      </w:r>
      <w:r>
        <w:t>grad</w:t>
      </w:r>
      <w:r w:rsidRPr="00B370A4">
        <w:t xml:space="preserve">, </w:t>
      </w:r>
      <w:r w:rsidR="006826C9">
        <w:t xml:space="preserve">and </w:t>
      </w:r>
      <w:r w:rsidRPr="00B370A4">
        <w:t>AI/Data Engineer</w:t>
      </w:r>
      <w:r w:rsidR="00BA6385">
        <w:t xml:space="preserve"> Consultant</w:t>
      </w:r>
      <w:r w:rsidRPr="00B370A4">
        <w:t xml:space="preserve"> </w:t>
      </w:r>
      <w:r w:rsidR="00BA6385">
        <w:t xml:space="preserve">with a drive to innovate in </w:t>
      </w:r>
      <w:r w:rsidR="00C00627">
        <w:t xml:space="preserve">Data + </w:t>
      </w:r>
      <w:r w:rsidR="00BA6385">
        <w:t>Gen AI</w:t>
      </w:r>
    </w:p>
    <w:p w14:paraId="68952963" w14:textId="0FCC5A15" w:rsidR="00142C90" w:rsidRDefault="00000000">
      <w:pPr>
        <w:pStyle w:val="Heading1"/>
      </w:pPr>
      <w:sdt>
        <w:sdtPr>
          <w:alias w:val="Education:"/>
          <w:tag w:val="Education:"/>
          <w:id w:val="807127995"/>
          <w:placeholder>
            <w:docPart w:val="E14774B0050B074EBB4003D8E74D40A4"/>
          </w:placeholder>
          <w:temporary/>
          <w:showingPlcHdr/>
          <w15:appearance w15:val="hidden"/>
        </w:sdtPr>
        <w:sdtContent>
          <w:r w:rsidR="009D5933" w:rsidRPr="00CC1C89">
            <w:rPr>
              <w:sz w:val="26"/>
              <w:szCs w:val="26"/>
            </w:rPr>
            <w:t>Education</w:t>
          </w:r>
        </w:sdtContent>
      </w:sdt>
    </w:p>
    <w:tbl>
      <w:tblPr>
        <w:tblStyle w:val="ListTable3-Accent1"/>
        <w:tblW w:w="9995" w:type="dxa"/>
        <w:tblInd w:w="-5" w:type="dxa"/>
        <w:tblLook w:val="04A0" w:firstRow="1" w:lastRow="0" w:firstColumn="1" w:lastColumn="0" w:noHBand="0" w:noVBand="1"/>
      </w:tblPr>
      <w:tblGrid>
        <w:gridCol w:w="2557"/>
        <w:gridCol w:w="1877"/>
        <w:gridCol w:w="2856"/>
        <w:gridCol w:w="2705"/>
      </w:tblGrid>
      <w:tr w:rsidR="00F9380A" w14:paraId="1016EAC5" w14:textId="77777777" w:rsidTr="00F9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  <w:shd w:val="clear" w:color="auto" w:fill="D5EEF2" w:themeFill="accent1" w:themeFillTint="33"/>
          </w:tcPr>
          <w:p w14:paraId="37801794" w14:textId="7DEFFE85" w:rsidR="00613A33" w:rsidRPr="00195B8C" w:rsidRDefault="00A243AA" w:rsidP="004B0960">
            <w:pPr>
              <w:jc w:val="center"/>
              <w:rPr>
                <w:color w:val="000000" w:themeColor="text1"/>
              </w:rPr>
            </w:pPr>
            <w:r w:rsidRPr="00195B8C">
              <w:rPr>
                <w:color w:val="000000" w:themeColor="text1"/>
              </w:rPr>
              <w:t>DEGREE</w:t>
            </w:r>
          </w:p>
        </w:tc>
        <w:tc>
          <w:tcPr>
            <w:tcW w:w="1877" w:type="dxa"/>
            <w:shd w:val="clear" w:color="auto" w:fill="D5EEF2" w:themeFill="accent1" w:themeFillTint="33"/>
          </w:tcPr>
          <w:p w14:paraId="48154EAC" w14:textId="61902E00" w:rsidR="00613A33" w:rsidRPr="00195B8C" w:rsidRDefault="00613A33" w:rsidP="004B0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5B8C">
              <w:rPr>
                <w:color w:val="000000" w:themeColor="text1"/>
              </w:rPr>
              <w:t>GPA</w:t>
            </w:r>
          </w:p>
        </w:tc>
        <w:tc>
          <w:tcPr>
            <w:tcW w:w="2856" w:type="dxa"/>
            <w:shd w:val="clear" w:color="auto" w:fill="D5EEF2" w:themeFill="accent1" w:themeFillTint="33"/>
          </w:tcPr>
          <w:p w14:paraId="74780861" w14:textId="42148250" w:rsidR="00613A33" w:rsidRPr="00195B8C" w:rsidRDefault="00613A33" w:rsidP="004B0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5B8C">
              <w:rPr>
                <w:color w:val="000000" w:themeColor="text1"/>
              </w:rPr>
              <w:t>S</w:t>
            </w:r>
            <w:r w:rsidR="00A243AA" w:rsidRPr="00195B8C">
              <w:rPr>
                <w:color w:val="000000" w:themeColor="text1"/>
              </w:rPr>
              <w:t>CHOOL</w:t>
            </w:r>
          </w:p>
        </w:tc>
        <w:tc>
          <w:tcPr>
            <w:tcW w:w="2705" w:type="dxa"/>
            <w:shd w:val="clear" w:color="auto" w:fill="D5EEF2" w:themeFill="accent1" w:themeFillTint="33"/>
          </w:tcPr>
          <w:p w14:paraId="3BE660A8" w14:textId="4AA03B1B" w:rsidR="00613A33" w:rsidRPr="00195B8C" w:rsidRDefault="00A243AA" w:rsidP="004B0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5B8C">
              <w:rPr>
                <w:color w:val="000000" w:themeColor="text1"/>
              </w:rPr>
              <w:t>GRADUATION DATE</w:t>
            </w:r>
          </w:p>
        </w:tc>
      </w:tr>
      <w:tr w:rsidR="00170E71" w14:paraId="53730CAA" w14:textId="77777777" w:rsidTr="00F9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A3943F5" w14:textId="5A949927" w:rsidR="00613A33" w:rsidRPr="00195B8C" w:rsidRDefault="00613A33" w:rsidP="004B0960">
            <w:pPr>
              <w:jc w:val="center"/>
              <w:rPr>
                <w:b w:val="0"/>
                <w:bCs w:val="0"/>
              </w:rPr>
            </w:pPr>
            <w:r w:rsidRPr="00195B8C">
              <w:rPr>
                <w:b w:val="0"/>
                <w:bCs w:val="0"/>
              </w:rPr>
              <w:t>MBA &amp; MS</w:t>
            </w:r>
            <w:r w:rsidR="00DB2CEC">
              <w:rPr>
                <w:b w:val="0"/>
                <w:bCs w:val="0"/>
              </w:rPr>
              <w:t xml:space="preserve"> Data Science</w:t>
            </w:r>
          </w:p>
        </w:tc>
        <w:tc>
          <w:tcPr>
            <w:tcW w:w="1877" w:type="dxa"/>
          </w:tcPr>
          <w:p w14:paraId="61F0F747" w14:textId="612D91BA" w:rsidR="00613A33" w:rsidRPr="00CA375D" w:rsidRDefault="00613A33" w:rsidP="004B0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A375D">
              <w:rPr>
                <w:bCs/>
              </w:rPr>
              <w:t>3.9</w:t>
            </w:r>
            <w:r w:rsidR="008B793E">
              <w:rPr>
                <w:bCs/>
              </w:rPr>
              <w:t>5 &amp; 3.8</w:t>
            </w:r>
            <w:r w:rsidR="0007740A">
              <w:rPr>
                <w:bCs/>
              </w:rPr>
              <w:t>3</w:t>
            </w:r>
          </w:p>
        </w:tc>
        <w:tc>
          <w:tcPr>
            <w:tcW w:w="2856" w:type="dxa"/>
          </w:tcPr>
          <w:p w14:paraId="744B407F" w14:textId="7D25424F" w:rsidR="00613A33" w:rsidRPr="00CA375D" w:rsidRDefault="00613A33" w:rsidP="004B0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A375D">
              <w:rPr>
                <w:bCs/>
              </w:rPr>
              <w:t>Saint Joseph’s University</w:t>
            </w:r>
          </w:p>
        </w:tc>
        <w:tc>
          <w:tcPr>
            <w:tcW w:w="2705" w:type="dxa"/>
          </w:tcPr>
          <w:p w14:paraId="05F642F3" w14:textId="51B4F703" w:rsidR="00613A33" w:rsidRPr="00CA375D" w:rsidRDefault="00613A33" w:rsidP="004B0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A375D">
              <w:rPr>
                <w:bCs/>
              </w:rPr>
              <w:t>Dec</w:t>
            </w:r>
            <w:r w:rsidR="00FA3CBE">
              <w:rPr>
                <w:bCs/>
              </w:rPr>
              <w:t>ember</w:t>
            </w:r>
            <w:r w:rsidRPr="00CA375D">
              <w:rPr>
                <w:bCs/>
              </w:rPr>
              <w:t xml:space="preserve"> ’21 &amp; </w:t>
            </w:r>
            <w:r w:rsidR="00FA3CBE">
              <w:rPr>
                <w:bCs/>
              </w:rPr>
              <w:t>July</w:t>
            </w:r>
            <w:r w:rsidR="00D46467">
              <w:rPr>
                <w:bCs/>
              </w:rPr>
              <w:t xml:space="preserve"> </w:t>
            </w:r>
            <w:r w:rsidRPr="00CA375D">
              <w:rPr>
                <w:bCs/>
              </w:rPr>
              <w:t>‘22</w:t>
            </w:r>
          </w:p>
        </w:tc>
      </w:tr>
      <w:tr w:rsidR="00170E71" w14:paraId="5DB06A6B" w14:textId="77777777" w:rsidTr="00F9380A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FB9ABEC" w14:textId="161FC49D" w:rsidR="00613A33" w:rsidRPr="00195B8C" w:rsidRDefault="00613A33" w:rsidP="004B0960">
            <w:pPr>
              <w:jc w:val="center"/>
              <w:rPr>
                <w:b w:val="0"/>
                <w:bCs w:val="0"/>
              </w:rPr>
            </w:pPr>
            <w:r w:rsidRPr="00195B8C">
              <w:rPr>
                <w:b w:val="0"/>
                <w:bCs w:val="0"/>
              </w:rPr>
              <w:t xml:space="preserve">BBA </w:t>
            </w:r>
            <w:r w:rsidR="00DB2CEC">
              <w:rPr>
                <w:b w:val="0"/>
                <w:bCs w:val="0"/>
              </w:rPr>
              <w:t>Accounting</w:t>
            </w:r>
          </w:p>
        </w:tc>
        <w:tc>
          <w:tcPr>
            <w:tcW w:w="1877" w:type="dxa"/>
          </w:tcPr>
          <w:p w14:paraId="11057898" w14:textId="528F5DBF" w:rsidR="00613A33" w:rsidRPr="00CA375D" w:rsidRDefault="00613A33" w:rsidP="004B0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375D">
              <w:rPr>
                <w:bCs/>
              </w:rPr>
              <w:t>3.40</w:t>
            </w:r>
          </w:p>
        </w:tc>
        <w:tc>
          <w:tcPr>
            <w:tcW w:w="2856" w:type="dxa"/>
          </w:tcPr>
          <w:p w14:paraId="19F01C70" w14:textId="196DBA80" w:rsidR="00613A33" w:rsidRPr="00CA375D" w:rsidRDefault="00613A33" w:rsidP="004B0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375D">
              <w:rPr>
                <w:bCs/>
              </w:rPr>
              <w:t>Temple University</w:t>
            </w:r>
          </w:p>
        </w:tc>
        <w:tc>
          <w:tcPr>
            <w:tcW w:w="2705" w:type="dxa"/>
          </w:tcPr>
          <w:p w14:paraId="2B7FB786" w14:textId="651404BC" w:rsidR="00613A33" w:rsidRPr="00CA375D" w:rsidRDefault="00613A33" w:rsidP="004B0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375D">
              <w:rPr>
                <w:bCs/>
              </w:rPr>
              <w:t>May ‘20</w:t>
            </w:r>
          </w:p>
        </w:tc>
      </w:tr>
    </w:tbl>
    <w:p w14:paraId="2814902C" w14:textId="7E5A8CD8" w:rsidR="001A109D" w:rsidRDefault="00726954">
      <w:pPr>
        <w:pStyle w:val="Heading1"/>
        <w:rPr>
          <w:szCs w:val="28"/>
        </w:rPr>
      </w:pPr>
      <w:r w:rsidRPr="00400C47">
        <w:rPr>
          <w:szCs w:val="28"/>
        </w:rPr>
        <w:t>Relevant Skills</w:t>
      </w:r>
    </w:p>
    <w:p w14:paraId="6757352D" w14:textId="7F88533D" w:rsidR="00580E70" w:rsidRDefault="00580E70" w:rsidP="00580E70">
      <w:pPr>
        <w:spacing w:line="276" w:lineRule="auto"/>
        <w:contextualSpacing/>
      </w:pPr>
      <w:r>
        <w:rPr>
          <w:b/>
          <w:bCs/>
        </w:rPr>
        <w:t>TECHNOLOGY</w:t>
      </w:r>
      <w:r w:rsidRPr="009D0654">
        <w:rPr>
          <w:b/>
          <w:bCs/>
        </w:rPr>
        <w:t>:</w:t>
      </w:r>
      <w:r w:rsidRPr="00307CE2">
        <w:t xml:space="preserve"> Python</w:t>
      </w:r>
      <w:r w:rsidR="00C645CB">
        <w:t xml:space="preserve">, </w:t>
      </w:r>
      <w:r>
        <w:t xml:space="preserve">C#, R, </w:t>
      </w:r>
      <w:r w:rsidR="00CF575F">
        <w:t>JavaScript</w:t>
      </w:r>
      <w:r w:rsidR="00C645CB">
        <w:t>, HTML</w:t>
      </w:r>
      <w:r w:rsidR="00E875D7">
        <w:t>/CSS</w:t>
      </w:r>
      <w:r w:rsidR="00C645CB">
        <w:t xml:space="preserve">, </w:t>
      </w:r>
      <w:r w:rsidR="000D13CA">
        <w:t xml:space="preserve">SQL, </w:t>
      </w:r>
      <w:r>
        <w:t xml:space="preserve">Databricks, </w:t>
      </w:r>
      <w:proofErr w:type="spellStart"/>
      <w:r>
        <w:t>PowerBI</w:t>
      </w:r>
      <w:proofErr w:type="spellEnd"/>
      <w:r w:rsidR="00C645CB">
        <w:t xml:space="preserve">, </w:t>
      </w:r>
      <w:r>
        <w:t>Azure,</w:t>
      </w:r>
      <w:r w:rsidR="00C645CB">
        <w:t xml:space="preserve"> AWS, GCP,</w:t>
      </w:r>
      <w:r>
        <w:t xml:space="preserve"> Excel</w:t>
      </w:r>
    </w:p>
    <w:p w14:paraId="060EC8DA" w14:textId="4DE97A8B" w:rsidR="00C448CF" w:rsidRPr="00307CE2" w:rsidRDefault="00354659" w:rsidP="00712009">
      <w:pPr>
        <w:spacing w:line="276" w:lineRule="auto"/>
        <w:contextualSpacing/>
      </w:pPr>
      <w:r>
        <w:rPr>
          <w:rFonts w:asciiTheme="majorHAnsi" w:hAnsiTheme="majorHAnsi"/>
          <w:b/>
          <w:bCs/>
        </w:rPr>
        <w:t>GENERATIVE AI</w:t>
      </w:r>
      <w:r w:rsidR="009D0654">
        <w:rPr>
          <w:rFonts w:asciiTheme="majorHAnsi" w:hAnsiTheme="majorHAnsi"/>
          <w:b/>
          <w:bCs/>
        </w:rPr>
        <w:t>:</w:t>
      </w:r>
      <w:r w:rsidR="003462A0" w:rsidRPr="00307CE2">
        <w:t xml:space="preserve"> </w:t>
      </w:r>
      <w:r w:rsidR="00E34586">
        <w:t xml:space="preserve">Embeddings Processing, Fine Tuning, Prompt Engineering, </w:t>
      </w:r>
      <w:r w:rsidR="00840639">
        <w:t>Function Calling, Agents</w:t>
      </w:r>
    </w:p>
    <w:p w14:paraId="107D05A7" w14:textId="5F200736" w:rsidR="00354659" w:rsidRDefault="00354659" w:rsidP="00712009">
      <w:pPr>
        <w:spacing w:line="276" w:lineRule="auto"/>
        <w:contextualSpacing/>
      </w:pPr>
      <w:r>
        <w:rPr>
          <w:b/>
          <w:bCs/>
        </w:rPr>
        <w:t>PRODUCT MANAGEMENT</w:t>
      </w:r>
      <w:r w:rsidRPr="00354659">
        <w:rPr>
          <w:b/>
          <w:bCs/>
        </w:rPr>
        <w:t>:</w:t>
      </w:r>
      <w:r>
        <w:t xml:space="preserve"> Platform</w:t>
      </w:r>
      <w:r w:rsidR="00B16D6A">
        <w:t xml:space="preserve"> &amp; Training</w:t>
      </w:r>
      <w:r>
        <w:t xml:space="preserve"> Development</w:t>
      </w:r>
      <w:r w:rsidR="00B55D09">
        <w:t xml:space="preserve">, </w:t>
      </w:r>
      <w:r>
        <w:t xml:space="preserve">Team Leadership, </w:t>
      </w:r>
      <w:r w:rsidR="00B16D6A">
        <w:t>Architecture</w:t>
      </w:r>
      <w:r w:rsidR="006D5719">
        <w:t>, SDLC</w:t>
      </w:r>
    </w:p>
    <w:p w14:paraId="412EE2C0" w14:textId="7E0685AD" w:rsidR="002F3ACC" w:rsidRDefault="002F3ACC" w:rsidP="00B3370E">
      <w:pPr>
        <w:pStyle w:val="Heading1"/>
        <w:rPr>
          <w:szCs w:val="28"/>
        </w:rPr>
      </w:pPr>
      <w:r w:rsidRPr="00400C47">
        <w:rPr>
          <w:szCs w:val="28"/>
        </w:rPr>
        <w:t>Relevant</w:t>
      </w:r>
      <w:r w:rsidR="000C2E19" w:rsidRPr="00400C47">
        <w:rPr>
          <w:szCs w:val="28"/>
        </w:rPr>
        <w:t xml:space="preserve"> </w:t>
      </w:r>
      <w:r w:rsidRPr="00400C47">
        <w:rPr>
          <w:szCs w:val="28"/>
        </w:rPr>
        <w:t>Experience</w:t>
      </w:r>
    </w:p>
    <w:p w14:paraId="5FC2A44D" w14:textId="0A7C8587" w:rsidR="00354659" w:rsidRPr="00413A0F" w:rsidRDefault="00363396" w:rsidP="00354659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S</w:t>
      </w:r>
      <w:r w:rsidR="002A62F8">
        <w:rPr>
          <w:sz w:val="22"/>
          <w:szCs w:val="24"/>
        </w:rPr>
        <w:t>r.</w:t>
      </w:r>
      <w:r>
        <w:rPr>
          <w:sz w:val="22"/>
          <w:szCs w:val="24"/>
        </w:rPr>
        <w:t xml:space="preserve"> AI/Data Engineer</w:t>
      </w:r>
      <w:r w:rsidR="00354659">
        <w:rPr>
          <w:sz w:val="22"/>
          <w:szCs w:val="24"/>
        </w:rPr>
        <w:t xml:space="preserve"> | </w:t>
      </w:r>
      <w:r>
        <w:rPr>
          <w:sz w:val="22"/>
          <w:szCs w:val="24"/>
        </w:rPr>
        <w:t xml:space="preserve">Kenvue </w:t>
      </w:r>
      <w:r w:rsidR="00C61172">
        <w:rPr>
          <w:sz w:val="22"/>
          <w:szCs w:val="24"/>
        </w:rPr>
        <w:t>R&amp;D (Formerly Johnson &amp; johnson)</w:t>
      </w:r>
      <w:r w:rsidR="00354659">
        <w:rPr>
          <w:sz w:val="22"/>
          <w:szCs w:val="24"/>
        </w:rPr>
        <w:t xml:space="preserve"> | </w:t>
      </w:r>
      <w:r w:rsidR="00FE5375">
        <w:rPr>
          <w:sz w:val="22"/>
          <w:szCs w:val="24"/>
        </w:rPr>
        <w:t>SEP</w:t>
      </w:r>
      <w:r w:rsidR="00354659">
        <w:rPr>
          <w:sz w:val="22"/>
          <w:szCs w:val="24"/>
        </w:rPr>
        <w:t xml:space="preserve"> </w:t>
      </w:r>
      <w:r w:rsidR="00FE5375">
        <w:rPr>
          <w:sz w:val="22"/>
          <w:szCs w:val="24"/>
        </w:rPr>
        <w:t>‘22</w:t>
      </w:r>
      <w:r w:rsidR="00354659">
        <w:rPr>
          <w:sz w:val="22"/>
          <w:szCs w:val="24"/>
        </w:rPr>
        <w:t xml:space="preserve"> – </w:t>
      </w:r>
      <w:r w:rsidR="00E84D37">
        <w:rPr>
          <w:sz w:val="22"/>
          <w:szCs w:val="24"/>
        </w:rPr>
        <w:t>OCT ‘23</w:t>
      </w:r>
    </w:p>
    <w:p w14:paraId="3EB1B8F6" w14:textId="0AEFC91F" w:rsidR="00E142E8" w:rsidRDefault="00EC4D24" w:rsidP="00E142E8">
      <w:pPr>
        <w:pStyle w:val="ListBullet"/>
      </w:pPr>
      <w:r>
        <w:t xml:space="preserve">Architected &amp; created </w:t>
      </w:r>
      <w:r w:rsidRPr="00884971">
        <w:t xml:space="preserve">the enterprise Generative AI platform collaborating with </w:t>
      </w:r>
      <w:r>
        <w:t>senior</w:t>
      </w:r>
      <w:r w:rsidRPr="00884971">
        <w:t xml:space="preserve"> leadership</w:t>
      </w:r>
      <w:r>
        <w:t xml:space="preserve"> </w:t>
      </w:r>
    </w:p>
    <w:p w14:paraId="5A7AE9D5" w14:textId="789B35F1" w:rsidR="00272167" w:rsidRDefault="00272167" w:rsidP="00272167">
      <w:pPr>
        <w:pStyle w:val="ListBullet"/>
      </w:pPr>
      <w:r>
        <w:t xml:space="preserve">Cross-functionally led up to 12 concurrent projects to drive business value through </w:t>
      </w:r>
      <w:r w:rsidR="00A626B2">
        <w:t>g</w:t>
      </w:r>
      <w:r>
        <w:t>en AI solutions</w:t>
      </w:r>
    </w:p>
    <w:p w14:paraId="38980A48" w14:textId="59B15070" w:rsidR="007D1B09" w:rsidRDefault="007D1B09" w:rsidP="002605AF">
      <w:pPr>
        <w:pStyle w:val="ListBullet"/>
      </w:pPr>
      <w:r w:rsidRPr="007D1B09">
        <w:t xml:space="preserve">Engineered a solution for accessing 6.3 million </w:t>
      </w:r>
      <w:r w:rsidR="005C2C75">
        <w:t>c</w:t>
      </w:r>
      <w:r w:rsidRPr="007D1B09">
        <w:t xml:space="preserve">linical </w:t>
      </w:r>
      <w:r w:rsidR="005C2C75">
        <w:t>s</w:t>
      </w:r>
      <w:r w:rsidRPr="007D1B09">
        <w:t xml:space="preserve">tudies via a </w:t>
      </w:r>
      <w:r>
        <w:t>RAG</w:t>
      </w:r>
      <w:r w:rsidR="00E02087">
        <w:t>-</w:t>
      </w:r>
      <w:r>
        <w:t xml:space="preserve">based </w:t>
      </w:r>
      <w:r w:rsidRPr="007D1B09">
        <w:t>Web App, saving $18m</w:t>
      </w:r>
    </w:p>
    <w:p w14:paraId="4174633B" w14:textId="77777777" w:rsidR="00CB2167" w:rsidRDefault="00CB2167" w:rsidP="00CB2167">
      <w:pPr>
        <w:pStyle w:val="ListBullet"/>
      </w:pPr>
      <w:r>
        <w:t>Identified and implemented a solution to reduce 10,000 labor hours by automating data entry via LLMs</w:t>
      </w:r>
    </w:p>
    <w:p w14:paraId="0D534288" w14:textId="2C66DB71" w:rsidR="00517043" w:rsidRDefault="00517043" w:rsidP="00AE2C06">
      <w:pPr>
        <w:pStyle w:val="ListBullet"/>
      </w:pPr>
      <w:r>
        <w:t xml:space="preserve">Created 3 prototypes for </w:t>
      </w:r>
      <w:r w:rsidR="00CE077E">
        <w:t>Direct-to-Consumer</w:t>
      </w:r>
      <w:r>
        <w:t xml:space="preserve"> chatbots which have served as organizational templates</w:t>
      </w:r>
    </w:p>
    <w:p w14:paraId="40C79A63" w14:textId="6DD640D2" w:rsidR="008B42D7" w:rsidRDefault="008B42D7" w:rsidP="00AE2C06">
      <w:pPr>
        <w:pStyle w:val="ListBullet"/>
      </w:pPr>
      <w:r w:rsidRPr="008B42D7">
        <w:t>Developed efficient ETL pipelines to handle large-scale, low-cost processing of billions of embeddings</w:t>
      </w:r>
    </w:p>
    <w:p w14:paraId="7728D4F0" w14:textId="447A9285" w:rsidR="00AE2C06" w:rsidRPr="00413A0F" w:rsidRDefault="00AE2C06" w:rsidP="00AE2C06">
      <w:pPr>
        <w:pStyle w:val="Heading2"/>
        <w:rPr>
          <w:sz w:val="22"/>
          <w:szCs w:val="24"/>
        </w:rPr>
      </w:pPr>
      <w:r>
        <w:rPr>
          <w:sz w:val="22"/>
          <w:szCs w:val="24"/>
        </w:rPr>
        <w:t xml:space="preserve">Graduate Research Assistant | Saint Joseph’s University | </w:t>
      </w:r>
      <w:r w:rsidR="00185010">
        <w:rPr>
          <w:sz w:val="22"/>
          <w:szCs w:val="24"/>
        </w:rPr>
        <w:t>AUG</w:t>
      </w:r>
      <w:r>
        <w:rPr>
          <w:sz w:val="22"/>
          <w:szCs w:val="24"/>
        </w:rPr>
        <w:t xml:space="preserve"> ’21 </w:t>
      </w:r>
      <w:r w:rsidR="00406C07">
        <w:rPr>
          <w:sz w:val="22"/>
          <w:szCs w:val="24"/>
        </w:rPr>
        <w:t xml:space="preserve">– </w:t>
      </w:r>
      <w:r w:rsidR="00FE5375">
        <w:rPr>
          <w:sz w:val="22"/>
          <w:szCs w:val="24"/>
        </w:rPr>
        <w:t>NOV ‘22</w:t>
      </w:r>
    </w:p>
    <w:p w14:paraId="088CB12F" w14:textId="60F37A64" w:rsidR="00797566" w:rsidRDefault="00797566" w:rsidP="00E84C5D">
      <w:pPr>
        <w:pStyle w:val="ListBullet"/>
      </w:pPr>
      <w:r>
        <w:t>Gathered data, prepared graphs</w:t>
      </w:r>
      <w:r w:rsidR="000A7CF8">
        <w:t>/cites</w:t>
      </w:r>
      <w:r>
        <w:t xml:space="preserve"> </w:t>
      </w:r>
      <w:r w:rsidR="00C813BF">
        <w:t>&amp;</w:t>
      </w:r>
      <w:r>
        <w:t xml:space="preserve"> co</w:t>
      </w:r>
      <w:r w:rsidR="008B40F6">
        <w:t>-</w:t>
      </w:r>
      <w:r>
        <w:t xml:space="preserve">authored </w:t>
      </w:r>
      <w:r w:rsidR="006B5223">
        <w:t>4</w:t>
      </w:r>
      <w:r>
        <w:t xml:space="preserve"> </w:t>
      </w:r>
      <w:r w:rsidR="00F83B5E">
        <w:t>NLP</w:t>
      </w:r>
      <w:r w:rsidR="00793984">
        <w:t>-</w:t>
      </w:r>
      <w:r w:rsidR="00F83B5E">
        <w:t xml:space="preserve">based </w:t>
      </w:r>
      <w:r w:rsidR="006B5223">
        <w:t>quantitative</w:t>
      </w:r>
      <w:r>
        <w:t xml:space="preserve"> </w:t>
      </w:r>
      <w:r w:rsidR="006B5223">
        <w:t>research publications</w:t>
      </w:r>
    </w:p>
    <w:p w14:paraId="3CAFCE59" w14:textId="2C05807D" w:rsidR="00982FD5" w:rsidRDefault="00EA60DC" w:rsidP="00E84C5D">
      <w:pPr>
        <w:pStyle w:val="ListBullet"/>
      </w:pPr>
      <w:r>
        <w:t>Web-scraped &amp; analyzed sentiment</w:t>
      </w:r>
      <w:r w:rsidR="00EC1A74">
        <w:t xml:space="preserve"> </w:t>
      </w:r>
      <w:r>
        <w:t>for</w:t>
      </w:r>
      <w:r w:rsidR="00982FD5">
        <w:t xml:space="preserve"> tweets </w:t>
      </w:r>
      <w:r w:rsidR="004A4140">
        <w:t>to correlate sentiment with quantitative measures</w:t>
      </w:r>
    </w:p>
    <w:p w14:paraId="6F24A388" w14:textId="24EF26F7" w:rsidR="00D6710C" w:rsidRPr="00D37CC2" w:rsidRDefault="00D6710C" w:rsidP="00D37CC2">
      <w:pPr>
        <w:pStyle w:val="Heading2"/>
        <w:rPr>
          <w:sz w:val="22"/>
          <w:szCs w:val="24"/>
        </w:rPr>
      </w:pPr>
      <w:r>
        <w:rPr>
          <w:sz w:val="22"/>
          <w:szCs w:val="24"/>
        </w:rPr>
        <w:t xml:space="preserve">Marketing &amp; PR </w:t>
      </w:r>
      <w:r w:rsidR="009E5FEE">
        <w:rPr>
          <w:sz w:val="22"/>
          <w:szCs w:val="24"/>
        </w:rPr>
        <w:t xml:space="preserve">Data </w:t>
      </w:r>
      <w:r w:rsidR="00E83C3E">
        <w:rPr>
          <w:sz w:val="22"/>
          <w:szCs w:val="24"/>
        </w:rPr>
        <w:t>Analyst</w:t>
      </w:r>
      <w:r>
        <w:rPr>
          <w:sz w:val="22"/>
          <w:szCs w:val="24"/>
        </w:rPr>
        <w:t xml:space="preserve"> | La Jolla International Gardens | Jun ’18 – NOV ‘18</w:t>
      </w:r>
    </w:p>
    <w:p w14:paraId="5F014168" w14:textId="77777777" w:rsidR="006E47C3" w:rsidRDefault="006E47C3" w:rsidP="006E47C3">
      <w:pPr>
        <w:pStyle w:val="ListBullet"/>
      </w:pPr>
      <w:r>
        <w:t xml:space="preserve">Saved $40k yearly by auditing marketing budgets &amp; identifying marketing platform inefficiencies </w:t>
      </w:r>
    </w:p>
    <w:p w14:paraId="1F8CD85F" w14:textId="0DE53FCC" w:rsidR="000F54A6" w:rsidRDefault="000F54A6" w:rsidP="000F54A6">
      <w:pPr>
        <w:pStyle w:val="ListBullet"/>
      </w:pPr>
      <w:r>
        <w:t xml:space="preserve">Forecasted rent increases &amp; needed advertising budgets </w:t>
      </w:r>
      <w:r w:rsidR="00B310AA">
        <w:t>via data collection &amp; regression analys</w:t>
      </w:r>
      <w:r w:rsidR="008E77DC">
        <w:t>i</w:t>
      </w:r>
      <w:r w:rsidR="00B310AA">
        <w:t>s</w:t>
      </w:r>
    </w:p>
    <w:p w14:paraId="37C63E9D" w14:textId="5963C9C7" w:rsidR="00001116" w:rsidRPr="00D37CC2" w:rsidRDefault="00001116" w:rsidP="00001116">
      <w:pPr>
        <w:pStyle w:val="Heading2"/>
        <w:rPr>
          <w:sz w:val="22"/>
          <w:szCs w:val="24"/>
        </w:rPr>
      </w:pPr>
      <w:r>
        <w:rPr>
          <w:sz w:val="22"/>
          <w:szCs w:val="24"/>
        </w:rPr>
        <w:t xml:space="preserve">Academic Programs Assistant </w:t>
      </w:r>
      <w:r>
        <w:rPr>
          <w:sz w:val="22"/>
          <w:szCs w:val="24"/>
        </w:rPr>
        <w:t xml:space="preserve">| </w:t>
      </w:r>
      <w:r>
        <w:rPr>
          <w:sz w:val="22"/>
          <w:szCs w:val="24"/>
        </w:rPr>
        <w:t xml:space="preserve">University of San Diego </w:t>
      </w:r>
      <w:r>
        <w:rPr>
          <w:sz w:val="22"/>
          <w:szCs w:val="24"/>
        </w:rPr>
        <w:t xml:space="preserve">| </w:t>
      </w:r>
      <w:r>
        <w:rPr>
          <w:sz w:val="22"/>
          <w:szCs w:val="24"/>
        </w:rPr>
        <w:t>SEP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‘17</w:t>
      </w:r>
      <w:r>
        <w:rPr>
          <w:sz w:val="22"/>
          <w:szCs w:val="24"/>
        </w:rPr>
        <w:t xml:space="preserve"> – </w:t>
      </w:r>
      <w:r>
        <w:rPr>
          <w:sz w:val="22"/>
          <w:szCs w:val="24"/>
        </w:rPr>
        <w:t xml:space="preserve">MAY </w:t>
      </w:r>
      <w:r>
        <w:rPr>
          <w:sz w:val="22"/>
          <w:szCs w:val="24"/>
        </w:rPr>
        <w:t>‘18</w:t>
      </w:r>
    </w:p>
    <w:p w14:paraId="4B5CE3A7" w14:textId="2C35411C" w:rsidR="00001116" w:rsidRDefault="00001116" w:rsidP="00001116">
      <w:pPr>
        <w:pStyle w:val="ListBullet"/>
      </w:pPr>
      <w:r>
        <w:t xml:space="preserve">Cataloged student application, financial aid and academic performance data in Salesforce &amp; Excel </w:t>
      </w:r>
      <w:r>
        <w:t xml:space="preserve"> </w:t>
      </w:r>
    </w:p>
    <w:p w14:paraId="34B8CB06" w14:textId="54A11391" w:rsidR="00001116" w:rsidRDefault="00E0648B" w:rsidP="00001116">
      <w:pPr>
        <w:pStyle w:val="ListBullet"/>
      </w:pPr>
      <w:r>
        <w:t xml:space="preserve">Filtered and visualized student data to determine the applicants with the best fit for admission </w:t>
      </w:r>
    </w:p>
    <w:p w14:paraId="24B6F30A" w14:textId="5EF6D7B1" w:rsidR="00D6710C" w:rsidRPr="00413A0F" w:rsidRDefault="00D6710C" w:rsidP="00D6710C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Airborne Infantryman (Hon</w:t>
      </w:r>
      <w:r w:rsidR="00D37CC2">
        <w:rPr>
          <w:sz w:val="22"/>
          <w:szCs w:val="24"/>
        </w:rPr>
        <w:t>orable</w:t>
      </w:r>
      <w:r>
        <w:rPr>
          <w:sz w:val="22"/>
          <w:szCs w:val="24"/>
        </w:rPr>
        <w:t xml:space="preserve"> Medical Discharge) | US Army | JUL ’15 – NOV ‘16</w:t>
      </w:r>
    </w:p>
    <w:p w14:paraId="1D4549A4" w14:textId="4D209D7E" w:rsidR="00A91DF0" w:rsidRPr="00A91DF0" w:rsidRDefault="00A91DF0" w:rsidP="00D6710C">
      <w:pPr>
        <w:pStyle w:val="ListBullet"/>
      </w:pPr>
      <w:r w:rsidRPr="00A91DF0">
        <w:rPr>
          <w:shd w:val="clear" w:color="auto" w:fill="FFFFFF"/>
        </w:rPr>
        <w:t xml:space="preserve">Exemplified leadership qualities </w:t>
      </w:r>
      <w:r w:rsidR="001C630B">
        <w:rPr>
          <w:shd w:val="clear" w:color="auto" w:fill="FFFFFF"/>
        </w:rPr>
        <w:t>&amp;</w:t>
      </w:r>
      <w:r w:rsidRPr="00A91DF0">
        <w:rPr>
          <w:shd w:val="clear" w:color="auto" w:fill="FFFFFF"/>
        </w:rPr>
        <w:t xml:space="preserve"> strategic thinking during complex, high-pressure situations.</w:t>
      </w:r>
    </w:p>
    <w:p w14:paraId="18F3CD1C" w14:textId="64CF9853" w:rsidR="00834980" w:rsidRDefault="00834980" w:rsidP="00834980">
      <w:pPr>
        <w:pStyle w:val="Heading1"/>
        <w:rPr>
          <w:szCs w:val="28"/>
        </w:rPr>
      </w:pPr>
      <w:r>
        <w:rPr>
          <w:szCs w:val="28"/>
        </w:rPr>
        <w:t>Volunteering</w:t>
      </w:r>
    </w:p>
    <w:p w14:paraId="7987080E" w14:textId="6A60AA0F" w:rsidR="00834980" w:rsidRPr="00834980" w:rsidRDefault="00834980" w:rsidP="00834980">
      <w:pPr>
        <w:pStyle w:val="ListBullet"/>
      </w:pPr>
      <w:r>
        <w:rPr>
          <w:shd w:val="clear" w:color="auto" w:fill="FFFFFF"/>
        </w:rPr>
        <w:t>Statistics Without Border</w:t>
      </w:r>
      <w:r w:rsidR="003A323F">
        <w:rPr>
          <w:shd w:val="clear" w:color="auto" w:fill="FFFFFF"/>
        </w:rPr>
        <w:t>s</w:t>
      </w:r>
      <w:r>
        <w:rPr>
          <w:shd w:val="clear" w:color="auto" w:fill="FFFFFF"/>
        </w:rPr>
        <w:t>: Created trainings on statistics, programming &amp; data science for Rwandans</w:t>
      </w:r>
    </w:p>
    <w:p w14:paraId="793FA041" w14:textId="25E3FAD0" w:rsidR="00834980" w:rsidRDefault="00834980" w:rsidP="00834980">
      <w:pPr>
        <w:pStyle w:val="ListBullet"/>
      </w:pPr>
      <w:r>
        <w:rPr>
          <w:shd w:val="clear" w:color="auto" w:fill="FFFFFF"/>
        </w:rPr>
        <w:t>Hire Heroes USA: Mentored veterans on data careers &amp; conducted mock interviews + resume reviews</w:t>
      </w:r>
    </w:p>
    <w:p w14:paraId="3BE09A84" w14:textId="753954CB" w:rsidR="0048537E" w:rsidRPr="005F3B08" w:rsidRDefault="00000000" w:rsidP="008A309C">
      <w:pPr>
        <w:pStyle w:val="Footer"/>
        <w:jc w:val="center"/>
        <w:rPr>
          <w:sz w:val="16"/>
          <w:szCs w:val="16"/>
        </w:rPr>
      </w:pPr>
      <w:hyperlink r:id="rId9" w:history="1">
        <w:r w:rsidR="008A309C" w:rsidRPr="005F3B08">
          <w:rPr>
            <w:rStyle w:val="Hyperlink"/>
            <w:sz w:val="16"/>
            <w:szCs w:val="16"/>
          </w:rPr>
          <w:t>https://charlieevert.github.io/</w:t>
        </w:r>
      </w:hyperlink>
      <w:r w:rsidR="008A309C" w:rsidRPr="005F3B08">
        <w:rPr>
          <w:sz w:val="16"/>
          <w:szCs w:val="16"/>
        </w:rPr>
        <w:t xml:space="preserve"> |</w:t>
      </w:r>
      <w:r w:rsidR="00407FB8" w:rsidRPr="005F3B08">
        <w:rPr>
          <w:sz w:val="16"/>
          <w:szCs w:val="16"/>
        </w:rPr>
        <w:t xml:space="preserve"> </w:t>
      </w:r>
      <w:hyperlink r:id="rId10" w:history="1">
        <w:r w:rsidR="00407FB8" w:rsidRPr="005F3B08">
          <w:rPr>
            <w:rStyle w:val="Hyperlink"/>
            <w:sz w:val="16"/>
            <w:szCs w:val="16"/>
          </w:rPr>
          <w:t>https://www.youtube.com/channel/UCdj3dgAxb3NmKsE9IbuphGA</w:t>
        </w:r>
      </w:hyperlink>
      <w:r w:rsidR="0048537E" w:rsidRPr="005F3B08">
        <w:rPr>
          <w:sz w:val="16"/>
          <w:szCs w:val="16"/>
        </w:rPr>
        <w:t xml:space="preserve"> | </w:t>
      </w:r>
      <w:hyperlink r:id="rId11" w:history="1">
        <w:r w:rsidR="008A309C" w:rsidRPr="005F3B08">
          <w:rPr>
            <w:rStyle w:val="Hyperlink"/>
            <w:sz w:val="16"/>
            <w:szCs w:val="16"/>
          </w:rPr>
          <w:t>https://github.com/CharlieEvert</w:t>
        </w:r>
      </w:hyperlink>
    </w:p>
    <w:sectPr w:rsidR="0048537E" w:rsidRPr="005F3B08" w:rsidSect="0048537E">
      <w:footerReference w:type="default" r:id="rId12"/>
      <w:pgSz w:w="12240" w:h="15840"/>
      <w:pgMar w:top="1008" w:right="1152" w:bottom="0" w:left="1152" w:header="1008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5BAA" w14:textId="77777777" w:rsidR="00714EE2" w:rsidRDefault="00714EE2">
      <w:pPr>
        <w:spacing w:after="0"/>
      </w:pPr>
      <w:r>
        <w:separator/>
      </w:r>
    </w:p>
  </w:endnote>
  <w:endnote w:type="continuationSeparator" w:id="0">
    <w:p w14:paraId="16719323" w14:textId="77777777" w:rsidR="00714EE2" w:rsidRDefault="00714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49A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5466" w14:textId="77777777" w:rsidR="00714EE2" w:rsidRDefault="00714EE2">
      <w:pPr>
        <w:spacing w:after="0"/>
      </w:pPr>
      <w:r>
        <w:separator/>
      </w:r>
    </w:p>
  </w:footnote>
  <w:footnote w:type="continuationSeparator" w:id="0">
    <w:p w14:paraId="4D939012" w14:textId="77777777" w:rsidR="00714EE2" w:rsidRDefault="00714E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F8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E719B"/>
    <w:multiLevelType w:val="multilevel"/>
    <w:tmpl w:val="1EE4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AB609A"/>
    <w:multiLevelType w:val="hybridMultilevel"/>
    <w:tmpl w:val="7564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CB1FF9"/>
    <w:multiLevelType w:val="hybridMultilevel"/>
    <w:tmpl w:val="9F6C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94093"/>
    <w:multiLevelType w:val="hybridMultilevel"/>
    <w:tmpl w:val="298E9C00"/>
    <w:lvl w:ilvl="0" w:tplc="C3562C48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C0D9E"/>
    <w:multiLevelType w:val="hybridMultilevel"/>
    <w:tmpl w:val="421A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9D7040"/>
    <w:multiLevelType w:val="multilevel"/>
    <w:tmpl w:val="0A14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3439922">
    <w:abstractNumId w:val="9"/>
  </w:num>
  <w:num w:numId="2" w16cid:durableId="724065874">
    <w:abstractNumId w:val="9"/>
    <w:lvlOverride w:ilvl="0">
      <w:startOverride w:val="1"/>
    </w:lvlOverride>
  </w:num>
  <w:num w:numId="3" w16cid:durableId="584067926">
    <w:abstractNumId w:val="9"/>
    <w:lvlOverride w:ilvl="0">
      <w:startOverride w:val="1"/>
    </w:lvlOverride>
  </w:num>
  <w:num w:numId="4" w16cid:durableId="1244294826">
    <w:abstractNumId w:val="9"/>
    <w:lvlOverride w:ilvl="0">
      <w:startOverride w:val="1"/>
    </w:lvlOverride>
  </w:num>
  <w:num w:numId="5" w16cid:durableId="515115540">
    <w:abstractNumId w:val="8"/>
  </w:num>
  <w:num w:numId="6" w16cid:durableId="1515338582">
    <w:abstractNumId w:val="7"/>
  </w:num>
  <w:num w:numId="7" w16cid:durableId="707342615">
    <w:abstractNumId w:val="6"/>
  </w:num>
  <w:num w:numId="8" w16cid:durableId="787159261">
    <w:abstractNumId w:val="5"/>
  </w:num>
  <w:num w:numId="9" w16cid:durableId="853690897">
    <w:abstractNumId w:val="4"/>
  </w:num>
  <w:num w:numId="10" w16cid:durableId="361515388">
    <w:abstractNumId w:val="3"/>
  </w:num>
  <w:num w:numId="11" w16cid:durableId="1380007818">
    <w:abstractNumId w:val="2"/>
  </w:num>
  <w:num w:numId="12" w16cid:durableId="1282955511">
    <w:abstractNumId w:val="1"/>
  </w:num>
  <w:num w:numId="13" w16cid:durableId="133766302">
    <w:abstractNumId w:val="0"/>
  </w:num>
  <w:num w:numId="14" w16cid:durableId="81025239">
    <w:abstractNumId w:val="17"/>
  </w:num>
  <w:num w:numId="15" w16cid:durableId="484278243">
    <w:abstractNumId w:val="22"/>
  </w:num>
  <w:num w:numId="16" w16cid:durableId="1046562582">
    <w:abstractNumId w:val="13"/>
  </w:num>
  <w:num w:numId="17" w16cid:durableId="1386485585">
    <w:abstractNumId w:val="20"/>
  </w:num>
  <w:num w:numId="18" w16cid:durableId="1754544892">
    <w:abstractNumId w:val="11"/>
  </w:num>
  <w:num w:numId="19" w16cid:durableId="1568488417">
    <w:abstractNumId w:val="25"/>
  </w:num>
  <w:num w:numId="20" w16cid:durableId="2103915790">
    <w:abstractNumId w:val="23"/>
  </w:num>
  <w:num w:numId="21" w16cid:durableId="511377472">
    <w:abstractNumId w:val="12"/>
  </w:num>
  <w:num w:numId="22" w16cid:durableId="1802112267">
    <w:abstractNumId w:val="18"/>
  </w:num>
  <w:num w:numId="23" w16cid:durableId="1145390934">
    <w:abstractNumId w:val="24"/>
  </w:num>
  <w:num w:numId="24" w16cid:durableId="2046824973">
    <w:abstractNumId w:val="14"/>
  </w:num>
  <w:num w:numId="25" w16cid:durableId="658654347">
    <w:abstractNumId w:val="15"/>
  </w:num>
  <w:num w:numId="26" w16cid:durableId="78648660">
    <w:abstractNumId w:val="10"/>
  </w:num>
  <w:num w:numId="27" w16cid:durableId="1573927658">
    <w:abstractNumId w:val="19"/>
  </w:num>
  <w:num w:numId="28" w16cid:durableId="18242974">
    <w:abstractNumId w:val="16"/>
  </w:num>
  <w:num w:numId="29" w16cid:durableId="1708484431">
    <w:abstractNumId w:val="21"/>
  </w:num>
  <w:num w:numId="30" w16cid:durableId="1688751604">
    <w:abstractNumId w:val="9"/>
  </w:num>
  <w:num w:numId="31" w16cid:durableId="928195790">
    <w:abstractNumId w:val="9"/>
  </w:num>
  <w:num w:numId="32" w16cid:durableId="686908402">
    <w:abstractNumId w:val="9"/>
  </w:num>
  <w:num w:numId="33" w16cid:durableId="202251982">
    <w:abstractNumId w:val="9"/>
  </w:num>
  <w:num w:numId="34" w16cid:durableId="1597249886">
    <w:abstractNumId w:val="9"/>
  </w:num>
  <w:num w:numId="35" w16cid:durableId="1173834083">
    <w:abstractNumId w:val="9"/>
  </w:num>
  <w:num w:numId="36" w16cid:durableId="1111239727">
    <w:abstractNumId w:val="9"/>
  </w:num>
  <w:num w:numId="37" w16cid:durableId="1456631317">
    <w:abstractNumId w:val="9"/>
  </w:num>
  <w:num w:numId="38" w16cid:durableId="216163935">
    <w:abstractNumId w:val="9"/>
  </w:num>
  <w:num w:numId="39" w16cid:durableId="1176843996">
    <w:abstractNumId w:val="9"/>
  </w:num>
  <w:num w:numId="40" w16cid:durableId="1134717210">
    <w:abstractNumId w:val="9"/>
  </w:num>
  <w:num w:numId="41" w16cid:durableId="2141222145">
    <w:abstractNumId w:val="9"/>
  </w:num>
  <w:num w:numId="42" w16cid:durableId="1301301872">
    <w:abstractNumId w:val="9"/>
  </w:num>
  <w:num w:numId="43" w16cid:durableId="295138680">
    <w:abstractNumId w:val="9"/>
  </w:num>
  <w:num w:numId="44" w16cid:durableId="410394409">
    <w:abstractNumId w:val="9"/>
  </w:num>
  <w:num w:numId="45" w16cid:durableId="649796542">
    <w:abstractNumId w:val="9"/>
  </w:num>
  <w:num w:numId="46" w16cid:durableId="1728871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A1"/>
    <w:rsid w:val="00001116"/>
    <w:rsid w:val="00001DB4"/>
    <w:rsid w:val="0000275B"/>
    <w:rsid w:val="000137FE"/>
    <w:rsid w:val="000207B6"/>
    <w:rsid w:val="00031F3D"/>
    <w:rsid w:val="000416BE"/>
    <w:rsid w:val="0004789F"/>
    <w:rsid w:val="00047AB6"/>
    <w:rsid w:val="00053E3A"/>
    <w:rsid w:val="00055BDE"/>
    <w:rsid w:val="00057E42"/>
    <w:rsid w:val="00060887"/>
    <w:rsid w:val="000608FD"/>
    <w:rsid w:val="0007740A"/>
    <w:rsid w:val="000862E3"/>
    <w:rsid w:val="00086F1F"/>
    <w:rsid w:val="000A0714"/>
    <w:rsid w:val="000A4F59"/>
    <w:rsid w:val="000A6DEF"/>
    <w:rsid w:val="000A7CF8"/>
    <w:rsid w:val="000A7D28"/>
    <w:rsid w:val="000B0A4F"/>
    <w:rsid w:val="000B5C76"/>
    <w:rsid w:val="000B79E3"/>
    <w:rsid w:val="000C2E19"/>
    <w:rsid w:val="000C5DC7"/>
    <w:rsid w:val="000D13CA"/>
    <w:rsid w:val="000D519A"/>
    <w:rsid w:val="000E5F2E"/>
    <w:rsid w:val="000E61C6"/>
    <w:rsid w:val="000F01C5"/>
    <w:rsid w:val="000F2D13"/>
    <w:rsid w:val="000F33EF"/>
    <w:rsid w:val="000F4A7F"/>
    <w:rsid w:val="000F54A6"/>
    <w:rsid w:val="000F65B8"/>
    <w:rsid w:val="000F67AE"/>
    <w:rsid w:val="00107DC9"/>
    <w:rsid w:val="00111BC0"/>
    <w:rsid w:val="00112F6F"/>
    <w:rsid w:val="00114CF1"/>
    <w:rsid w:val="00117F20"/>
    <w:rsid w:val="001344B3"/>
    <w:rsid w:val="00141A4C"/>
    <w:rsid w:val="00142C90"/>
    <w:rsid w:val="00142CB6"/>
    <w:rsid w:val="00152E64"/>
    <w:rsid w:val="001616F0"/>
    <w:rsid w:val="00161F3D"/>
    <w:rsid w:val="00170E71"/>
    <w:rsid w:val="0018155E"/>
    <w:rsid w:val="00181A6B"/>
    <w:rsid w:val="00182AA1"/>
    <w:rsid w:val="0018390E"/>
    <w:rsid w:val="00184088"/>
    <w:rsid w:val="00185010"/>
    <w:rsid w:val="001876A9"/>
    <w:rsid w:val="00195B8C"/>
    <w:rsid w:val="001A109D"/>
    <w:rsid w:val="001A686A"/>
    <w:rsid w:val="001B29CF"/>
    <w:rsid w:val="001B3344"/>
    <w:rsid w:val="001C630B"/>
    <w:rsid w:val="001D6042"/>
    <w:rsid w:val="001E25C0"/>
    <w:rsid w:val="001E41E7"/>
    <w:rsid w:val="001F280A"/>
    <w:rsid w:val="001F58E9"/>
    <w:rsid w:val="001F5C80"/>
    <w:rsid w:val="001F6DAD"/>
    <w:rsid w:val="001F7806"/>
    <w:rsid w:val="001F7BC5"/>
    <w:rsid w:val="002010BC"/>
    <w:rsid w:val="00202659"/>
    <w:rsid w:val="0020352E"/>
    <w:rsid w:val="00205A47"/>
    <w:rsid w:val="00206549"/>
    <w:rsid w:val="002131E0"/>
    <w:rsid w:val="00214ECA"/>
    <w:rsid w:val="00215AD0"/>
    <w:rsid w:val="0022250B"/>
    <w:rsid w:val="00225C1A"/>
    <w:rsid w:val="00235B7D"/>
    <w:rsid w:val="00247CAD"/>
    <w:rsid w:val="002506E6"/>
    <w:rsid w:val="00250CCA"/>
    <w:rsid w:val="002605AF"/>
    <w:rsid w:val="00262C53"/>
    <w:rsid w:val="00262E7B"/>
    <w:rsid w:val="00272167"/>
    <w:rsid w:val="00273911"/>
    <w:rsid w:val="0028157F"/>
    <w:rsid w:val="0028220F"/>
    <w:rsid w:val="00285B54"/>
    <w:rsid w:val="00291CAD"/>
    <w:rsid w:val="002925C7"/>
    <w:rsid w:val="00297AB9"/>
    <w:rsid w:val="00297F0A"/>
    <w:rsid w:val="002A17D8"/>
    <w:rsid w:val="002A5D26"/>
    <w:rsid w:val="002A62F8"/>
    <w:rsid w:val="002C0047"/>
    <w:rsid w:val="002C0E99"/>
    <w:rsid w:val="002C534D"/>
    <w:rsid w:val="002E0E5E"/>
    <w:rsid w:val="002E120D"/>
    <w:rsid w:val="002E2407"/>
    <w:rsid w:val="002F2B8B"/>
    <w:rsid w:val="002F3ACC"/>
    <w:rsid w:val="00302C44"/>
    <w:rsid w:val="00302D20"/>
    <w:rsid w:val="00303096"/>
    <w:rsid w:val="003073FA"/>
    <w:rsid w:val="00307CE2"/>
    <w:rsid w:val="00310838"/>
    <w:rsid w:val="00312E45"/>
    <w:rsid w:val="00317E45"/>
    <w:rsid w:val="00323693"/>
    <w:rsid w:val="003250E4"/>
    <w:rsid w:val="003337D7"/>
    <w:rsid w:val="003462A0"/>
    <w:rsid w:val="00354659"/>
    <w:rsid w:val="00355271"/>
    <w:rsid w:val="00356C14"/>
    <w:rsid w:val="003574F2"/>
    <w:rsid w:val="0035792C"/>
    <w:rsid w:val="00357AF5"/>
    <w:rsid w:val="00363396"/>
    <w:rsid w:val="003668AC"/>
    <w:rsid w:val="00366AE0"/>
    <w:rsid w:val="003751D6"/>
    <w:rsid w:val="00380735"/>
    <w:rsid w:val="00380A0F"/>
    <w:rsid w:val="0039701C"/>
    <w:rsid w:val="003A02AD"/>
    <w:rsid w:val="003A323F"/>
    <w:rsid w:val="003A3988"/>
    <w:rsid w:val="003A588F"/>
    <w:rsid w:val="003A7ED1"/>
    <w:rsid w:val="003B07A6"/>
    <w:rsid w:val="003B3998"/>
    <w:rsid w:val="003B484E"/>
    <w:rsid w:val="003B50D6"/>
    <w:rsid w:val="003C2708"/>
    <w:rsid w:val="003C3BB3"/>
    <w:rsid w:val="003C5A6F"/>
    <w:rsid w:val="003D0004"/>
    <w:rsid w:val="003D06D2"/>
    <w:rsid w:val="003D575C"/>
    <w:rsid w:val="003E27FF"/>
    <w:rsid w:val="003E2C10"/>
    <w:rsid w:val="003E358C"/>
    <w:rsid w:val="003F04B3"/>
    <w:rsid w:val="003F1F69"/>
    <w:rsid w:val="003F31F9"/>
    <w:rsid w:val="00400118"/>
    <w:rsid w:val="00400443"/>
    <w:rsid w:val="00400C47"/>
    <w:rsid w:val="00406854"/>
    <w:rsid w:val="00406C07"/>
    <w:rsid w:val="00407FB8"/>
    <w:rsid w:val="00413A0F"/>
    <w:rsid w:val="00414014"/>
    <w:rsid w:val="00420359"/>
    <w:rsid w:val="00421A8C"/>
    <w:rsid w:val="00422110"/>
    <w:rsid w:val="004225C0"/>
    <w:rsid w:val="004225D4"/>
    <w:rsid w:val="00427925"/>
    <w:rsid w:val="00432AA1"/>
    <w:rsid w:val="00436297"/>
    <w:rsid w:val="004463AE"/>
    <w:rsid w:val="00447094"/>
    <w:rsid w:val="004475CC"/>
    <w:rsid w:val="0045470B"/>
    <w:rsid w:val="0045779D"/>
    <w:rsid w:val="00463145"/>
    <w:rsid w:val="004640F6"/>
    <w:rsid w:val="004722CD"/>
    <w:rsid w:val="00472A7C"/>
    <w:rsid w:val="00481DBC"/>
    <w:rsid w:val="00481E44"/>
    <w:rsid w:val="00483AF1"/>
    <w:rsid w:val="0048537E"/>
    <w:rsid w:val="0048585E"/>
    <w:rsid w:val="0049383A"/>
    <w:rsid w:val="00497A35"/>
    <w:rsid w:val="004A1190"/>
    <w:rsid w:val="004A205E"/>
    <w:rsid w:val="004A22B9"/>
    <w:rsid w:val="004A2BD8"/>
    <w:rsid w:val="004A3FF0"/>
    <w:rsid w:val="004A4140"/>
    <w:rsid w:val="004B0960"/>
    <w:rsid w:val="004B1C96"/>
    <w:rsid w:val="004B4D18"/>
    <w:rsid w:val="004B647C"/>
    <w:rsid w:val="004B77C4"/>
    <w:rsid w:val="004C5117"/>
    <w:rsid w:val="004D1AD3"/>
    <w:rsid w:val="004E4569"/>
    <w:rsid w:val="004F0253"/>
    <w:rsid w:val="004F4573"/>
    <w:rsid w:val="004F6218"/>
    <w:rsid w:val="005037B8"/>
    <w:rsid w:val="005107D3"/>
    <w:rsid w:val="00513992"/>
    <w:rsid w:val="00517043"/>
    <w:rsid w:val="00521928"/>
    <w:rsid w:val="00530D3F"/>
    <w:rsid w:val="0053273B"/>
    <w:rsid w:val="005422F8"/>
    <w:rsid w:val="00546DF3"/>
    <w:rsid w:val="00556F20"/>
    <w:rsid w:val="00560B58"/>
    <w:rsid w:val="0056258B"/>
    <w:rsid w:val="0056446D"/>
    <w:rsid w:val="005770FE"/>
    <w:rsid w:val="00580E70"/>
    <w:rsid w:val="0058132A"/>
    <w:rsid w:val="00584C4D"/>
    <w:rsid w:val="005913C0"/>
    <w:rsid w:val="00593D32"/>
    <w:rsid w:val="00595CAE"/>
    <w:rsid w:val="00597F83"/>
    <w:rsid w:val="005A1D34"/>
    <w:rsid w:val="005A1DBF"/>
    <w:rsid w:val="005A4F97"/>
    <w:rsid w:val="005A58BF"/>
    <w:rsid w:val="005A63E3"/>
    <w:rsid w:val="005A6511"/>
    <w:rsid w:val="005B736D"/>
    <w:rsid w:val="005C1B68"/>
    <w:rsid w:val="005C2964"/>
    <w:rsid w:val="005C2C75"/>
    <w:rsid w:val="005C3081"/>
    <w:rsid w:val="005C694A"/>
    <w:rsid w:val="005D0A77"/>
    <w:rsid w:val="005D2B5D"/>
    <w:rsid w:val="005D4175"/>
    <w:rsid w:val="005D5DBD"/>
    <w:rsid w:val="005E6AB8"/>
    <w:rsid w:val="005E6B7C"/>
    <w:rsid w:val="005F0DB2"/>
    <w:rsid w:val="005F3B08"/>
    <w:rsid w:val="005F4568"/>
    <w:rsid w:val="005F5BB7"/>
    <w:rsid w:val="005F7351"/>
    <w:rsid w:val="006005F9"/>
    <w:rsid w:val="00613170"/>
    <w:rsid w:val="006138DB"/>
    <w:rsid w:val="00613A33"/>
    <w:rsid w:val="00616D82"/>
    <w:rsid w:val="00617B26"/>
    <w:rsid w:val="006270A9"/>
    <w:rsid w:val="00630BA3"/>
    <w:rsid w:val="00633054"/>
    <w:rsid w:val="00645CB1"/>
    <w:rsid w:val="00646374"/>
    <w:rsid w:val="006557F7"/>
    <w:rsid w:val="00660048"/>
    <w:rsid w:val="0066276E"/>
    <w:rsid w:val="00662924"/>
    <w:rsid w:val="00664C8A"/>
    <w:rsid w:val="006655A3"/>
    <w:rsid w:val="00667D90"/>
    <w:rsid w:val="006713BE"/>
    <w:rsid w:val="00675956"/>
    <w:rsid w:val="006806B9"/>
    <w:rsid w:val="00681034"/>
    <w:rsid w:val="006826C9"/>
    <w:rsid w:val="00683DEC"/>
    <w:rsid w:val="006952AA"/>
    <w:rsid w:val="00695FC4"/>
    <w:rsid w:val="006A2272"/>
    <w:rsid w:val="006A689F"/>
    <w:rsid w:val="006B00DC"/>
    <w:rsid w:val="006B0133"/>
    <w:rsid w:val="006B3DD4"/>
    <w:rsid w:val="006B5223"/>
    <w:rsid w:val="006B6826"/>
    <w:rsid w:val="006C2FEF"/>
    <w:rsid w:val="006D5719"/>
    <w:rsid w:val="006E47C3"/>
    <w:rsid w:val="006E6961"/>
    <w:rsid w:val="006E6A33"/>
    <w:rsid w:val="00700E20"/>
    <w:rsid w:val="00706085"/>
    <w:rsid w:val="00712009"/>
    <w:rsid w:val="00714EE2"/>
    <w:rsid w:val="00715514"/>
    <w:rsid w:val="00721A83"/>
    <w:rsid w:val="00726954"/>
    <w:rsid w:val="00727EF9"/>
    <w:rsid w:val="007355C5"/>
    <w:rsid w:val="007360DF"/>
    <w:rsid w:val="007400B8"/>
    <w:rsid w:val="00742237"/>
    <w:rsid w:val="00743CEE"/>
    <w:rsid w:val="00744029"/>
    <w:rsid w:val="00744496"/>
    <w:rsid w:val="0074592E"/>
    <w:rsid w:val="00745A29"/>
    <w:rsid w:val="00745D61"/>
    <w:rsid w:val="00750620"/>
    <w:rsid w:val="007516A8"/>
    <w:rsid w:val="00752A69"/>
    <w:rsid w:val="007579A7"/>
    <w:rsid w:val="00771389"/>
    <w:rsid w:val="007715E3"/>
    <w:rsid w:val="00777A13"/>
    <w:rsid w:val="0078187C"/>
    <w:rsid w:val="007904DA"/>
    <w:rsid w:val="00790C62"/>
    <w:rsid w:val="00793743"/>
    <w:rsid w:val="00793984"/>
    <w:rsid w:val="00794D3A"/>
    <w:rsid w:val="00795D96"/>
    <w:rsid w:val="007973CE"/>
    <w:rsid w:val="00797566"/>
    <w:rsid w:val="007B2FFC"/>
    <w:rsid w:val="007B3D63"/>
    <w:rsid w:val="007B74B1"/>
    <w:rsid w:val="007B7E3B"/>
    <w:rsid w:val="007D1B09"/>
    <w:rsid w:val="007D2DD7"/>
    <w:rsid w:val="007D2E77"/>
    <w:rsid w:val="007D3681"/>
    <w:rsid w:val="007D6C2B"/>
    <w:rsid w:val="007D7264"/>
    <w:rsid w:val="007E5869"/>
    <w:rsid w:val="007E62F4"/>
    <w:rsid w:val="007F7CBB"/>
    <w:rsid w:val="007F7CD9"/>
    <w:rsid w:val="00814AE6"/>
    <w:rsid w:val="00816216"/>
    <w:rsid w:val="0082386B"/>
    <w:rsid w:val="008246C2"/>
    <w:rsid w:val="00834980"/>
    <w:rsid w:val="00836C30"/>
    <w:rsid w:val="00840639"/>
    <w:rsid w:val="008423E3"/>
    <w:rsid w:val="00846315"/>
    <w:rsid w:val="00846845"/>
    <w:rsid w:val="00854205"/>
    <w:rsid w:val="0085450C"/>
    <w:rsid w:val="0086192A"/>
    <w:rsid w:val="00862A33"/>
    <w:rsid w:val="008677C6"/>
    <w:rsid w:val="008732C2"/>
    <w:rsid w:val="00875DFD"/>
    <w:rsid w:val="0087663F"/>
    <w:rsid w:val="0087734B"/>
    <w:rsid w:val="0088032A"/>
    <w:rsid w:val="00880C45"/>
    <w:rsid w:val="008813B5"/>
    <w:rsid w:val="00884971"/>
    <w:rsid w:val="008966D3"/>
    <w:rsid w:val="008A309C"/>
    <w:rsid w:val="008A5B6C"/>
    <w:rsid w:val="008B40F6"/>
    <w:rsid w:val="008B42D7"/>
    <w:rsid w:val="008B43A0"/>
    <w:rsid w:val="008B793E"/>
    <w:rsid w:val="008C71E0"/>
    <w:rsid w:val="008E5E8D"/>
    <w:rsid w:val="008E77DC"/>
    <w:rsid w:val="008F3868"/>
    <w:rsid w:val="008F4287"/>
    <w:rsid w:val="008F6655"/>
    <w:rsid w:val="008F6792"/>
    <w:rsid w:val="00904C0C"/>
    <w:rsid w:val="009054EE"/>
    <w:rsid w:val="009065DD"/>
    <w:rsid w:val="009111E5"/>
    <w:rsid w:val="00920AA3"/>
    <w:rsid w:val="00921181"/>
    <w:rsid w:val="00922B15"/>
    <w:rsid w:val="0093056A"/>
    <w:rsid w:val="00930746"/>
    <w:rsid w:val="00936FB0"/>
    <w:rsid w:val="00941AD6"/>
    <w:rsid w:val="00953F05"/>
    <w:rsid w:val="00967F92"/>
    <w:rsid w:val="00974B6F"/>
    <w:rsid w:val="00982FD5"/>
    <w:rsid w:val="00983C18"/>
    <w:rsid w:val="00985DAF"/>
    <w:rsid w:val="00986C6F"/>
    <w:rsid w:val="00990246"/>
    <w:rsid w:val="009914EE"/>
    <w:rsid w:val="009951CF"/>
    <w:rsid w:val="009A22B3"/>
    <w:rsid w:val="009A3E6F"/>
    <w:rsid w:val="009A4521"/>
    <w:rsid w:val="009B1D13"/>
    <w:rsid w:val="009B4CE3"/>
    <w:rsid w:val="009B4EE9"/>
    <w:rsid w:val="009B69F9"/>
    <w:rsid w:val="009D0654"/>
    <w:rsid w:val="009D0DD4"/>
    <w:rsid w:val="009D5933"/>
    <w:rsid w:val="009D7A7A"/>
    <w:rsid w:val="009D7C6A"/>
    <w:rsid w:val="009D7DCB"/>
    <w:rsid w:val="009E47B3"/>
    <w:rsid w:val="009E5FEE"/>
    <w:rsid w:val="009F22BA"/>
    <w:rsid w:val="009F352A"/>
    <w:rsid w:val="009F55EC"/>
    <w:rsid w:val="009F791C"/>
    <w:rsid w:val="009F7CEE"/>
    <w:rsid w:val="00A066E7"/>
    <w:rsid w:val="00A12A43"/>
    <w:rsid w:val="00A139B9"/>
    <w:rsid w:val="00A14532"/>
    <w:rsid w:val="00A14674"/>
    <w:rsid w:val="00A16028"/>
    <w:rsid w:val="00A224F2"/>
    <w:rsid w:val="00A243AA"/>
    <w:rsid w:val="00A24ABF"/>
    <w:rsid w:val="00A2593B"/>
    <w:rsid w:val="00A26CE6"/>
    <w:rsid w:val="00A27EBC"/>
    <w:rsid w:val="00A32069"/>
    <w:rsid w:val="00A34235"/>
    <w:rsid w:val="00A34E03"/>
    <w:rsid w:val="00A35414"/>
    <w:rsid w:val="00A35E5F"/>
    <w:rsid w:val="00A42CF4"/>
    <w:rsid w:val="00A42EAE"/>
    <w:rsid w:val="00A42F80"/>
    <w:rsid w:val="00A47142"/>
    <w:rsid w:val="00A47E56"/>
    <w:rsid w:val="00A50CB3"/>
    <w:rsid w:val="00A5790A"/>
    <w:rsid w:val="00A626B2"/>
    <w:rsid w:val="00A62873"/>
    <w:rsid w:val="00A64001"/>
    <w:rsid w:val="00A7156B"/>
    <w:rsid w:val="00A74D8F"/>
    <w:rsid w:val="00A77CA7"/>
    <w:rsid w:val="00A90773"/>
    <w:rsid w:val="00A91DF0"/>
    <w:rsid w:val="00A934E4"/>
    <w:rsid w:val="00A93BD5"/>
    <w:rsid w:val="00A940CC"/>
    <w:rsid w:val="00A9577A"/>
    <w:rsid w:val="00AA0B13"/>
    <w:rsid w:val="00AA454A"/>
    <w:rsid w:val="00AA5284"/>
    <w:rsid w:val="00AD2217"/>
    <w:rsid w:val="00AE0BF2"/>
    <w:rsid w:val="00AE2C06"/>
    <w:rsid w:val="00AE4290"/>
    <w:rsid w:val="00AE434A"/>
    <w:rsid w:val="00AE5111"/>
    <w:rsid w:val="00AE6D86"/>
    <w:rsid w:val="00AF0A44"/>
    <w:rsid w:val="00AF50C6"/>
    <w:rsid w:val="00B02229"/>
    <w:rsid w:val="00B03BE3"/>
    <w:rsid w:val="00B05F43"/>
    <w:rsid w:val="00B0645C"/>
    <w:rsid w:val="00B130D3"/>
    <w:rsid w:val="00B1377D"/>
    <w:rsid w:val="00B14ECB"/>
    <w:rsid w:val="00B16D6A"/>
    <w:rsid w:val="00B2431B"/>
    <w:rsid w:val="00B256A6"/>
    <w:rsid w:val="00B301DF"/>
    <w:rsid w:val="00B310AA"/>
    <w:rsid w:val="00B3230E"/>
    <w:rsid w:val="00B3370E"/>
    <w:rsid w:val="00B33D8A"/>
    <w:rsid w:val="00B34304"/>
    <w:rsid w:val="00B36DA0"/>
    <w:rsid w:val="00B370A4"/>
    <w:rsid w:val="00B37B01"/>
    <w:rsid w:val="00B52FBD"/>
    <w:rsid w:val="00B55D09"/>
    <w:rsid w:val="00B56C12"/>
    <w:rsid w:val="00B578B6"/>
    <w:rsid w:val="00B57EE3"/>
    <w:rsid w:val="00B61383"/>
    <w:rsid w:val="00B61A76"/>
    <w:rsid w:val="00B61C1A"/>
    <w:rsid w:val="00B6555F"/>
    <w:rsid w:val="00B659AC"/>
    <w:rsid w:val="00B70EE3"/>
    <w:rsid w:val="00B8047F"/>
    <w:rsid w:val="00B80F6E"/>
    <w:rsid w:val="00B927B9"/>
    <w:rsid w:val="00B96149"/>
    <w:rsid w:val="00BA28DF"/>
    <w:rsid w:val="00BA29C6"/>
    <w:rsid w:val="00BA3467"/>
    <w:rsid w:val="00BA38A8"/>
    <w:rsid w:val="00BA6168"/>
    <w:rsid w:val="00BA6385"/>
    <w:rsid w:val="00BA69B7"/>
    <w:rsid w:val="00BA77EE"/>
    <w:rsid w:val="00BA786F"/>
    <w:rsid w:val="00BB2081"/>
    <w:rsid w:val="00BB3D88"/>
    <w:rsid w:val="00BB6B4A"/>
    <w:rsid w:val="00BC05A3"/>
    <w:rsid w:val="00BC18A3"/>
    <w:rsid w:val="00BC1AAA"/>
    <w:rsid w:val="00BC2831"/>
    <w:rsid w:val="00BC6B5A"/>
    <w:rsid w:val="00BD381E"/>
    <w:rsid w:val="00BD5A8C"/>
    <w:rsid w:val="00BD768D"/>
    <w:rsid w:val="00BE3AE8"/>
    <w:rsid w:val="00BF1243"/>
    <w:rsid w:val="00BF673B"/>
    <w:rsid w:val="00C00627"/>
    <w:rsid w:val="00C0620E"/>
    <w:rsid w:val="00C21E65"/>
    <w:rsid w:val="00C30129"/>
    <w:rsid w:val="00C3263C"/>
    <w:rsid w:val="00C353BC"/>
    <w:rsid w:val="00C43178"/>
    <w:rsid w:val="00C44838"/>
    <w:rsid w:val="00C448CF"/>
    <w:rsid w:val="00C44EC5"/>
    <w:rsid w:val="00C504EF"/>
    <w:rsid w:val="00C507F2"/>
    <w:rsid w:val="00C53860"/>
    <w:rsid w:val="00C53907"/>
    <w:rsid w:val="00C54C45"/>
    <w:rsid w:val="00C608F0"/>
    <w:rsid w:val="00C61172"/>
    <w:rsid w:val="00C61F8E"/>
    <w:rsid w:val="00C645CB"/>
    <w:rsid w:val="00C65AB3"/>
    <w:rsid w:val="00C7148A"/>
    <w:rsid w:val="00C773DA"/>
    <w:rsid w:val="00C813BF"/>
    <w:rsid w:val="00C84D9C"/>
    <w:rsid w:val="00C87537"/>
    <w:rsid w:val="00C90B71"/>
    <w:rsid w:val="00C937E2"/>
    <w:rsid w:val="00C93BAF"/>
    <w:rsid w:val="00C93E5B"/>
    <w:rsid w:val="00C95159"/>
    <w:rsid w:val="00C95661"/>
    <w:rsid w:val="00C97D4E"/>
    <w:rsid w:val="00CA088F"/>
    <w:rsid w:val="00CA0A3B"/>
    <w:rsid w:val="00CA250D"/>
    <w:rsid w:val="00CA2DFD"/>
    <w:rsid w:val="00CA375D"/>
    <w:rsid w:val="00CA393E"/>
    <w:rsid w:val="00CA6C88"/>
    <w:rsid w:val="00CB2167"/>
    <w:rsid w:val="00CB3522"/>
    <w:rsid w:val="00CB630A"/>
    <w:rsid w:val="00CC06DE"/>
    <w:rsid w:val="00CC1C89"/>
    <w:rsid w:val="00CD31B2"/>
    <w:rsid w:val="00CD41F3"/>
    <w:rsid w:val="00CD6BC2"/>
    <w:rsid w:val="00CD77E5"/>
    <w:rsid w:val="00CE077E"/>
    <w:rsid w:val="00CE1DFD"/>
    <w:rsid w:val="00CE75BE"/>
    <w:rsid w:val="00CF203D"/>
    <w:rsid w:val="00CF32B3"/>
    <w:rsid w:val="00CF4A0F"/>
    <w:rsid w:val="00CF575F"/>
    <w:rsid w:val="00D034D7"/>
    <w:rsid w:val="00D03936"/>
    <w:rsid w:val="00D06718"/>
    <w:rsid w:val="00D13B25"/>
    <w:rsid w:val="00D14F7C"/>
    <w:rsid w:val="00D163B1"/>
    <w:rsid w:val="00D21347"/>
    <w:rsid w:val="00D32ED4"/>
    <w:rsid w:val="00D37CC2"/>
    <w:rsid w:val="00D46467"/>
    <w:rsid w:val="00D50A82"/>
    <w:rsid w:val="00D53B93"/>
    <w:rsid w:val="00D63A75"/>
    <w:rsid w:val="00D6710C"/>
    <w:rsid w:val="00D67282"/>
    <w:rsid w:val="00D72911"/>
    <w:rsid w:val="00D74572"/>
    <w:rsid w:val="00D759BC"/>
    <w:rsid w:val="00D779DC"/>
    <w:rsid w:val="00D86D31"/>
    <w:rsid w:val="00D8728C"/>
    <w:rsid w:val="00D8777E"/>
    <w:rsid w:val="00D979F7"/>
    <w:rsid w:val="00DA04CA"/>
    <w:rsid w:val="00DA55AC"/>
    <w:rsid w:val="00DB0116"/>
    <w:rsid w:val="00DB2CEC"/>
    <w:rsid w:val="00DB36C3"/>
    <w:rsid w:val="00DB76C2"/>
    <w:rsid w:val="00DC033C"/>
    <w:rsid w:val="00DD00D0"/>
    <w:rsid w:val="00DD3BB9"/>
    <w:rsid w:val="00DD6F25"/>
    <w:rsid w:val="00DE557E"/>
    <w:rsid w:val="00DE71F6"/>
    <w:rsid w:val="00DF2B0E"/>
    <w:rsid w:val="00E01E8A"/>
    <w:rsid w:val="00E02087"/>
    <w:rsid w:val="00E050C1"/>
    <w:rsid w:val="00E0648B"/>
    <w:rsid w:val="00E11395"/>
    <w:rsid w:val="00E13FC7"/>
    <w:rsid w:val="00E142E8"/>
    <w:rsid w:val="00E15B6C"/>
    <w:rsid w:val="00E2208E"/>
    <w:rsid w:val="00E2704D"/>
    <w:rsid w:val="00E31228"/>
    <w:rsid w:val="00E34586"/>
    <w:rsid w:val="00E35624"/>
    <w:rsid w:val="00E36E3C"/>
    <w:rsid w:val="00E406AA"/>
    <w:rsid w:val="00E4528C"/>
    <w:rsid w:val="00E46385"/>
    <w:rsid w:val="00E503D7"/>
    <w:rsid w:val="00E520C2"/>
    <w:rsid w:val="00E62208"/>
    <w:rsid w:val="00E65B44"/>
    <w:rsid w:val="00E728B1"/>
    <w:rsid w:val="00E75C94"/>
    <w:rsid w:val="00E76FCA"/>
    <w:rsid w:val="00E8134E"/>
    <w:rsid w:val="00E81355"/>
    <w:rsid w:val="00E83C3E"/>
    <w:rsid w:val="00E83E4B"/>
    <w:rsid w:val="00E84C5D"/>
    <w:rsid w:val="00E84D37"/>
    <w:rsid w:val="00E875D7"/>
    <w:rsid w:val="00E919D8"/>
    <w:rsid w:val="00EA1ACE"/>
    <w:rsid w:val="00EA2C83"/>
    <w:rsid w:val="00EA60DC"/>
    <w:rsid w:val="00EA79FD"/>
    <w:rsid w:val="00EA7BBF"/>
    <w:rsid w:val="00EB77EA"/>
    <w:rsid w:val="00EC1A74"/>
    <w:rsid w:val="00EC1E71"/>
    <w:rsid w:val="00EC46A9"/>
    <w:rsid w:val="00EC4D24"/>
    <w:rsid w:val="00ED14BF"/>
    <w:rsid w:val="00ED2CE8"/>
    <w:rsid w:val="00ED4EAC"/>
    <w:rsid w:val="00ED5D16"/>
    <w:rsid w:val="00EE7099"/>
    <w:rsid w:val="00EF5116"/>
    <w:rsid w:val="00EF764D"/>
    <w:rsid w:val="00F011D7"/>
    <w:rsid w:val="00F02097"/>
    <w:rsid w:val="00F0324A"/>
    <w:rsid w:val="00F11F9D"/>
    <w:rsid w:val="00F154B2"/>
    <w:rsid w:val="00F16BB1"/>
    <w:rsid w:val="00F20F73"/>
    <w:rsid w:val="00F22763"/>
    <w:rsid w:val="00F22F7C"/>
    <w:rsid w:val="00F24AD0"/>
    <w:rsid w:val="00F30673"/>
    <w:rsid w:val="00F30EA7"/>
    <w:rsid w:val="00F42747"/>
    <w:rsid w:val="00F46FBB"/>
    <w:rsid w:val="00F500B3"/>
    <w:rsid w:val="00F52CF2"/>
    <w:rsid w:val="00F52F8F"/>
    <w:rsid w:val="00F605E0"/>
    <w:rsid w:val="00F6670E"/>
    <w:rsid w:val="00F67EBB"/>
    <w:rsid w:val="00F72F8A"/>
    <w:rsid w:val="00F7593A"/>
    <w:rsid w:val="00F761EA"/>
    <w:rsid w:val="00F8027F"/>
    <w:rsid w:val="00F80F7E"/>
    <w:rsid w:val="00F81206"/>
    <w:rsid w:val="00F83B5E"/>
    <w:rsid w:val="00F87164"/>
    <w:rsid w:val="00F90E57"/>
    <w:rsid w:val="00F915FD"/>
    <w:rsid w:val="00F9380A"/>
    <w:rsid w:val="00F93C5C"/>
    <w:rsid w:val="00FA13D6"/>
    <w:rsid w:val="00FA1A25"/>
    <w:rsid w:val="00FA3CBE"/>
    <w:rsid w:val="00FB2539"/>
    <w:rsid w:val="00FB645C"/>
    <w:rsid w:val="00FB72B5"/>
    <w:rsid w:val="00FC3FDC"/>
    <w:rsid w:val="00FD3326"/>
    <w:rsid w:val="00FD39B4"/>
    <w:rsid w:val="00FD438E"/>
    <w:rsid w:val="00FD4A3C"/>
    <w:rsid w:val="00FD5D2C"/>
    <w:rsid w:val="00FE434B"/>
    <w:rsid w:val="00FE4DA3"/>
    <w:rsid w:val="00FE5067"/>
    <w:rsid w:val="00FE5375"/>
    <w:rsid w:val="00FE6F3B"/>
    <w:rsid w:val="00FE7195"/>
    <w:rsid w:val="00FE78AB"/>
    <w:rsid w:val="00FF1A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8B15E"/>
  <w15:chartTrackingRefBased/>
  <w15:docId w15:val="{795A59D1-87CA-5F4C-AEB5-BA439900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8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uiPriority w:val="99"/>
    <w:unhideWhenUsed/>
    <w:rsid w:val="005F3B08"/>
    <w:rPr>
      <w:shd w:val="clear" w:color="auto" w:fill="FFFFF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A6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86B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NormalWeb">
    <w:name w:val="Normal (Web)"/>
    <w:basedOn w:val="Normal"/>
    <w:uiPriority w:val="99"/>
    <w:unhideWhenUsed/>
    <w:rsid w:val="009F3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6710C"/>
    <w:pPr>
      <w:ind w:left="720"/>
      <w:contextualSpacing/>
    </w:pPr>
  </w:style>
  <w:style w:type="table" w:styleId="TableGrid">
    <w:name w:val="Table Grid"/>
    <w:basedOn w:val="TableNormal"/>
    <w:uiPriority w:val="39"/>
    <w:rsid w:val="00613A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3A3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13A3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13A3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3A3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lternate-host-name">
    <w:name w:val="alternate-host-name"/>
    <w:basedOn w:val="DefaultParagraphFont"/>
    <w:rsid w:val="009A22B3"/>
  </w:style>
  <w:style w:type="table" w:styleId="PlainTable5">
    <w:name w:val="Plain Table 5"/>
    <w:basedOn w:val="TableNormal"/>
    <w:uiPriority w:val="45"/>
    <w:rsid w:val="00170E7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70E7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170E71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170E71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170E71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">
    <w:name w:val="Grid Table 2"/>
    <w:basedOn w:val="TableNormal"/>
    <w:uiPriority w:val="47"/>
    <w:rsid w:val="00170E7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70E71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70E71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">
    <w:name w:val="Grid Table 4"/>
    <w:basedOn w:val="TableNormal"/>
    <w:uiPriority w:val="49"/>
    <w:rsid w:val="00170E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70E7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170E7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70E7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70E7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70E71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70E71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70E71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70E71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170E7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170E7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170E7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70E71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rlieEve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hannel/UCdj3dgAxb3NmKsE9IbuphG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lieevert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evert/Downloads/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31D12719BD1F4B9DF5E6B3FB6F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68311-9B28-1947-83F2-D4D9D666EFCB}"/>
      </w:docPartPr>
      <w:docPartBody>
        <w:p w:rsidR="00265BF5" w:rsidRDefault="00E12635">
          <w:pPr>
            <w:pStyle w:val="BB31D12719BD1F4B9DF5E6B3FB6F153D"/>
          </w:pPr>
          <w:r>
            <w:t>Objective</w:t>
          </w:r>
        </w:p>
      </w:docPartBody>
    </w:docPart>
    <w:docPart>
      <w:docPartPr>
        <w:name w:val="E14774B0050B074EBB4003D8E74D4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22EC-3371-B142-A12E-F86E5F7A4A3D}"/>
      </w:docPartPr>
      <w:docPartBody>
        <w:p w:rsidR="00265BF5" w:rsidRDefault="00E12635">
          <w:pPr>
            <w:pStyle w:val="E14774B0050B074EBB4003D8E74D40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5"/>
    <w:rsid w:val="000061F7"/>
    <w:rsid w:val="00086EB8"/>
    <w:rsid w:val="000D51C9"/>
    <w:rsid w:val="00101691"/>
    <w:rsid w:val="001B7CD9"/>
    <w:rsid w:val="00212EBD"/>
    <w:rsid w:val="00260131"/>
    <w:rsid w:val="002643EF"/>
    <w:rsid w:val="00265BF5"/>
    <w:rsid w:val="00312C02"/>
    <w:rsid w:val="00332BE5"/>
    <w:rsid w:val="00335A3B"/>
    <w:rsid w:val="003426C9"/>
    <w:rsid w:val="0035770B"/>
    <w:rsid w:val="003F0345"/>
    <w:rsid w:val="004223E0"/>
    <w:rsid w:val="00425218"/>
    <w:rsid w:val="00445422"/>
    <w:rsid w:val="00482AC2"/>
    <w:rsid w:val="00483280"/>
    <w:rsid w:val="00483BB7"/>
    <w:rsid w:val="004E36EF"/>
    <w:rsid w:val="004E4953"/>
    <w:rsid w:val="004F6135"/>
    <w:rsid w:val="00524579"/>
    <w:rsid w:val="0056196C"/>
    <w:rsid w:val="005B67EC"/>
    <w:rsid w:val="00642F15"/>
    <w:rsid w:val="00643BE3"/>
    <w:rsid w:val="006D16A2"/>
    <w:rsid w:val="006E5825"/>
    <w:rsid w:val="007134D6"/>
    <w:rsid w:val="00763B4A"/>
    <w:rsid w:val="00770C5A"/>
    <w:rsid w:val="00781C8D"/>
    <w:rsid w:val="007A4CD5"/>
    <w:rsid w:val="007E22F1"/>
    <w:rsid w:val="00817BFB"/>
    <w:rsid w:val="008339CF"/>
    <w:rsid w:val="008432E2"/>
    <w:rsid w:val="00876C7B"/>
    <w:rsid w:val="0088266E"/>
    <w:rsid w:val="008950E3"/>
    <w:rsid w:val="008E7079"/>
    <w:rsid w:val="009C396D"/>
    <w:rsid w:val="009D3FA4"/>
    <w:rsid w:val="00A423CD"/>
    <w:rsid w:val="00A81731"/>
    <w:rsid w:val="00AA5CDA"/>
    <w:rsid w:val="00B05CC9"/>
    <w:rsid w:val="00B82F95"/>
    <w:rsid w:val="00BD5EE6"/>
    <w:rsid w:val="00C054DC"/>
    <w:rsid w:val="00C55089"/>
    <w:rsid w:val="00C81EAC"/>
    <w:rsid w:val="00CB2437"/>
    <w:rsid w:val="00CF7762"/>
    <w:rsid w:val="00D21826"/>
    <w:rsid w:val="00D4459F"/>
    <w:rsid w:val="00D607DE"/>
    <w:rsid w:val="00D775F4"/>
    <w:rsid w:val="00D844DD"/>
    <w:rsid w:val="00D97736"/>
    <w:rsid w:val="00DB4B60"/>
    <w:rsid w:val="00DC0E66"/>
    <w:rsid w:val="00DE4EE2"/>
    <w:rsid w:val="00DF0512"/>
    <w:rsid w:val="00DF28C7"/>
    <w:rsid w:val="00E112AE"/>
    <w:rsid w:val="00E12635"/>
    <w:rsid w:val="00E1305F"/>
    <w:rsid w:val="00E8623E"/>
    <w:rsid w:val="00EF732C"/>
    <w:rsid w:val="00F15AE5"/>
    <w:rsid w:val="00F3387D"/>
    <w:rsid w:val="00F341C0"/>
    <w:rsid w:val="00F57746"/>
    <w:rsid w:val="00F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1D12719BD1F4B9DF5E6B3FB6F153D">
    <w:name w:val="BB31D12719BD1F4B9DF5E6B3FB6F153D"/>
  </w:style>
  <w:style w:type="paragraph" w:customStyle="1" w:styleId="E14774B0050B074EBB4003D8E74D40A4">
    <w:name w:val="E14774B0050B074EBB4003D8E74D4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1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Ralph Evert</cp:lastModifiedBy>
  <cp:revision>5</cp:revision>
  <cp:lastPrinted>2023-11-06T14:14:00Z</cp:lastPrinted>
  <dcterms:created xsi:type="dcterms:W3CDTF">2023-11-06T14:14:00Z</dcterms:created>
  <dcterms:modified xsi:type="dcterms:W3CDTF">2023-11-08T22:20:00Z</dcterms:modified>
  <cp:version/>
</cp:coreProperties>
</file>